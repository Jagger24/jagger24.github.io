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5DC71" w14:textId="77777777" w:rsidR="00C8223E" w:rsidRDefault="00C8223E" w:rsidP="003074AC">
      <w:pPr>
        <w:jc w:val="center"/>
        <w:rPr>
          <w:b/>
          <w:sz w:val="28"/>
          <w:szCs w:val="28"/>
        </w:rPr>
      </w:pPr>
      <w:r w:rsidRPr="003074AC">
        <w:rPr>
          <w:b/>
          <w:sz w:val="28"/>
          <w:szCs w:val="28"/>
        </w:rPr>
        <w:t>Introductory Questionnaire</w:t>
      </w:r>
      <w:r>
        <w:rPr>
          <w:b/>
          <w:sz w:val="28"/>
          <w:szCs w:val="28"/>
        </w:rPr>
        <w:t xml:space="preserve"> </w:t>
      </w:r>
    </w:p>
    <w:p w14:paraId="4EFADAA8" w14:textId="24F8D309" w:rsidR="003074AC" w:rsidRPr="003074AC" w:rsidRDefault="00C8223E" w:rsidP="003074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Capstone Project </w:t>
      </w:r>
      <w:r w:rsidR="003074AC" w:rsidRPr="003074AC">
        <w:rPr>
          <w:b/>
          <w:sz w:val="28"/>
          <w:szCs w:val="28"/>
        </w:rPr>
        <w:t xml:space="preserve">CSE </w:t>
      </w:r>
      <w:r>
        <w:rPr>
          <w:b/>
          <w:sz w:val="28"/>
          <w:szCs w:val="28"/>
        </w:rPr>
        <w:t>5911</w:t>
      </w:r>
      <w:r w:rsidR="003074AC" w:rsidRPr="003074AC">
        <w:rPr>
          <w:b/>
          <w:sz w:val="28"/>
          <w:szCs w:val="28"/>
        </w:rPr>
        <w:t xml:space="preserve"> </w:t>
      </w:r>
    </w:p>
    <w:p w14:paraId="08A343E3" w14:textId="77777777" w:rsidR="003074AC" w:rsidRDefault="003074AC" w:rsidP="003074AC"/>
    <w:p w14:paraId="7A7021AB" w14:textId="77777777" w:rsidR="003074AC" w:rsidRDefault="003074AC" w:rsidP="003074AC"/>
    <w:p w14:paraId="02CB6348" w14:textId="5680261F" w:rsidR="00D37A82" w:rsidRDefault="003074AC" w:rsidP="003074AC">
      <w:pPr>
        <w:rPr>
          <w:sz w:val="24"/>
          <w:szCs w:val="24"/>
        </w:rPr>
      </w:pPr>
      <w:r w:rsidRPr="003074AC">
        <w:rPr>
          <w:sz w:val="24"/>
          <w:szCs w:val="24"/>
        </w:rPr>
        <w:t>The purpose of this questionnaire is to help me understand your</w:t>
      </w:r>
      <w:r>
        <w:rPr>
          <w:sz w:val="24"/>
          <w:szCs w:val="24"/>
        </w:rPr>
        <w:t xml:space="preserve"> </w:t>
      </w:r>
      <w:r w:rsidR="00C8223E">
        <w:rPr>
          <w:sz w:val="24"/>
          <w:szCs w:val="24"/>
        </w:rPr>
        <w:t xml:space="preserve">project expectations and help guide the project team </w:t>
      </w:r>
      <w:r w:rsidR="00D37A82">
        <w:rPr>
          <w:sz w:val="24"/>
          <w:szCs w:val="24"/>
        </w:rPr>
        <w:t>to a better product for your organization.</w:t>
      </w:r>
      <w:r w:rsidR="00C8223E">
        <w:rPr>
          <w:sz w:val="24"/>
          <w:szCs w:val="24"/>
        </w:rPr>
        <w:t xml:space="preserve"> </w:t>
      </w:r>
      <w:r w:rsidRPr="003074AC">
        <w:rPr>
          <w:sz w:val="24"/>
          <w:szCs w:val="24"/>
        </w:rPr>
        <w:t xml:space="preserve">Please </w:t>
      </w:r>
      <w:r w:rsidR="00F64952">
        <w:rPr>
          <w:sz w:val="24"/>
          <w:szCs w:val="24"/>
        </w:rPr>
        <w:t>answer each question and return to me as an email attachment</w:t>
      </w:r>
      <w:r w:rsidRPr="003074AC">
        <w:rPr>
          <w:sz w:val="24"/>
          <w:szCs w:val="24"/>
        </w:rPr>
        <w:t>.</w:t>
      </w:r>
    </w:p>
    <w:p w14:paraId="23D2B5BF" w14:textId="77777777" w:rsidR="00D37A82" w:rsidRDefault="00D37A82" w:rsidP="003074AC">
      <w:pPr>
        <w:rPr>
          <w:sz w:val="24"/>
          <w:szCs w:val="24"/>
        </w:rPr>
      </w:pPr>
    </w:p>
    <w:p w14:paraId="2C059571" w14:textId="008FF6F4" w:rsidR="00D37A82" w:rsidRPr="00D37A82" w:rsidRDefault="00D37A82" w:rsidP="00D37A82">
      <w:pPr>
        <w:rPr>
          <w:sz w:val="24"/>
          <w:szCs w:val="24"/>
        </w:rPr>
      </w:pPr>
      <w:r w:rsidRPr="00D37A82">
        <w:rPr>
          <w:sz w:val="24"/>
          <w:szCs w:val="24"/>
        </w:rPr>
        <w:t>Alan B. Cline</w:t>
      </w:r>
      <w:r>
        <w:rPr>
          <w:sz w:val="24"/>
          <w:szCs w:val="24"/>
        </w:rPr>
        <w:t xml:space="preserve"> </w:t>
      </w:r>
    </w:p>
    <w:p w14:paraId="6D42D55B" w14:textId="77777777" w:rsidR="00D37A82" w:rsidRPr="00D37A82" w:rsidRDefault="00D37A82" w:rsidP="00D37A82">
      <w:pPr>
        <w:rPr>
          <w:sz w:val="24"/>
          <w:szCs w:val="24"/>
        </w:rPr>
      </w:pPr>
      <w:r w:rsidRPr="00D37A82">
        <w:rPr>
          <w:sz w:val="24"/>
          <w:szCs w:val="24"/>
        </w:rPr>
        <w:t>Sr. Lecturer</w:t>
      </w:r>
    </w:p>
    <w:p w14:paraId="380004F0" w14:textId="77777777" w:rsidR="00D37A82" w:rsidRPr="00D37A82" w:rsidRDefault="00D37A82" w:rsidP="00D37A82">
      <w:pPr>
        <w:rPr>
          <w:sz w:val="24"/>
          <w:szCs w:val="24"/>
        </w:rPr>
      </w:pPr>
      <w:r w:rsidRPr="00D37A82">
        <w:rPr>
          <w:sz w:val="24"/>
          <w:szCs w:val="24"/>
        </w:rPr>
        <w:t>Computer Science and Engineering Dept.</w:t>
      </w:r>
    </w:p>
    <w:p w14:paraId="73CA2ED8" w14:textId="77777777" w:rsidR="00D37A82" w:rsidRPr="00D37A82" w:rsidRDefault="00D37A82" w:rsidP="00D37A82">
      <w:pPr>
        <w:rPr>
          <w:sz w:val="24"/>
          <w:szCs w:val="24"/>
        </w:rPr>
      </w:pPr>
      <w:r w:rsidRPr="00D37A82">
        <w:rPr>
          <w:sz w:val="24"/>
          <w:szCs w:val="24"/>
        </w:rPr>
        <w:t>The Ohio State University</w:t>
      </w:r>
    </w:p>
    <w:p w14:paraId="2E74157F" w14:textId="77777777" w:rsidR="00D37A82" w:rsidRPr="00D37A82" w:rsidRDefault="00D37A82" w:rsidP="00D37A82">
      <w:pPr>
        <w:rPr>
          <w:sz w:val="24"/>
          <w:szCs w:val="24"/>
        </w:rPr>
      </w:pPr>
      <w:r w:rsidRPr="00D37A82">
        <w:rPr>
          <w:sz w:val="24"/>
          <w:szCs w:val="24"/>
        </w:rPr>
        <w:t>Dreese Labs Rm 248</w:t>
      </w:r>
    </w:p>
    <w:p w14:paraId="2A5BABFA" w14:textId="36697AE2" w:rsidR="005B0A49" w:rsidRDefault="00D37A82" w:rsidP="00D37A82">
      <w:pPr>
        <w:rPr>
          <w:sz w:val="24"/>
          <w:szCs w:val="24"/>
        </w:rPr>
      </w:pPr>
      <w:proofErr w:type="gramStart"/>
      <w:r w:rsidRPr="00D37A82">
        <w:rPr>
          <w:sz w:val="24"/>
          <w:szCs w:val="24"/>
        </w:rPr>
        <w:t>phone</w:t>
      </w:r>
      <w:proofErr w:type="gramEnd"/>
      <w:r w:rsidRPr="00D37A82">
        <w:rPr>
          <w:sz w:val="24"/>
          <w:szCs w:val="24"/>
        </w:rPr>
        <w:t>: 614.292.1109</w:t>
      </w:r>
    </w:p>
    <w:p w14:paraId="0D436681" w14:textId="6DC02446" w:rsidR="00F64952" w:rsidRDefault="00F64952" w:rsidP="00D37A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: cline.4@osu.edu</w:t>
      </w:r>
    </w:p>
    <w:p w14:paraId="079C1077" w14:textId="77777777" w:rsidR="00D37A82" w:rsidRDefault="00D37A82" w:rsidP="00D37A82">
      <w:pPr>
        <w:pBdr>
          <w:bottom w:val="single" w:sz="6" w:space="1" w:color="auto"/>
        </w:pBdr>
        <w:rPr>
          <w:sz w:val="24"/>
          <w:szCs w:val="24"/>
        </w:rPr>
      </w:pPr>
    </w:p>
    <w:p w14:paraId="2E01948E" w14:textId="77777777" w:rsidR="00D37A82" w:rsidRDefault="00D37A82" w:rsidP="00D37A82">
      <w:pPr>
        <w:rPr>
          <w:sz w:val="24"/>
          <w:szCs w:val="24"/>
        </w:rPr>
      </w:pPr>
    </w:p>
    <w:p w14:paraId="4C961B16" w14:textId="77777777" w:rsidR="00C8223E" w:rsidRDefault="00C8223E" w:rsidP="003074AC">
      <w:pPr>
        <w:rPr>
          <w:sz w:val="24"/>
          <w:szCs w:val="24"/>
        </w:rPr>
      </w:pPr>
    </w:p>
    <w:p w14:paraId="046FAFFF" w14:textId="44B57CBD" w:rsidR="00C8223E" w:rsidRPr="005B0A49" w:rsidRDefault="00C8223E" w:rsidP="005B0A49">
      <w:pPr>
        <w:rPr>
          <w:sz w:val="24"/>
          <w:szCs w:val="24"/>
        </w:rPr>
      </w:pPr>
      <w:r w:rsidRPr="005B0A49">
        <w:rPr>
          <w:sz w:val="24"/>
          <w:szCs w:val="24"/>
        </w:rPr>
        <w:t>Name of Project:</w:t>
      </w:r>
      <w:r w:rsidR="00555869">
        <w:rPr>
          <w:sz w:val="24"/>
          <w:szCs w:val="24"/>
        </w:rPr>
        <w:t xml:space="preserve"> </w:t>
      </w:r>
    </w:p>
    <w:p w14:paraId="4BBF826F" w14:textId="77777777" w:rsidR="00C8223E" w:rsidRDefault="00C8223E" w:rsidP="005B0A49">
      <w:pPr>
        <w:rPr>
          <w:sz w:val="24"/>
          <w:szCs w:val="24"/>
        </w:rPr>
      </w:pPr>
    </w:p>
    <w:p w14:paraId="3CE72AA7" w14:textId="476C9D68" w:rsidR="004A1646" w:rsidRDefault="00C8223E" w:rsidP="004A1646">
      <w:pPr>
        <w:rPr>
          <w:sz w:val="24"/>
          <w:szCs w:val="24"/>
        </w:rPr>
      </w:pPr>
      <w:r w:rsidRPr="005B0A49">
        <w:rPr>
          <w:sz w:val="24"/>
          <w:szCs w:val="24"/>
        </w:rPr>
        <w:t>Project sponsor</w:t>
      </w:r>
      <w:r w:rsidR="00AF028B">
        <w:rPr>
          <w:sz w:val="24"/>
          <w:szCs w:val="24"/>
        </w:rPr>
        <w:t xml:space="preserve">: </w:t>
      </w:r>
    </w:p>
    <w:p w14:paraId="2DB68FE2" w14:textId="0B5C28BB" w:rsidR="00C8223E" w:rsidRDefault="005B0A49" w:rsidP="004A164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14:paraId="1385CAB4" w14:textId="6A073370" w:rsidR="003074AC" w:rsidRDefault="003074AC" w:rsidP="005B0A49">
      <w:pPr>
        <w:rPr>
          <w:rFonts w:cs="Arial"/>
          <w:sz w:val="24"/>
          <w:szCs w:val="24"/>
        </w:rPr>
      </w:pPr>
      <w:r w:rsidRPr="005B0A49">
        <w:rPr>
          <w:rFonts w:cs="Arial"/>
          <w:sz w:val="24"/>
          <w:szCs w:val="24"/>
        </w:rPr>
        <w:t>Contact Information</w:t>
      </w:r>
      <w:r w:rsidR="00C8223E" w:rsidRPr="005B0A49">
        <w:rPr>
          <w:rFonts w:cs="Arial"/>
          <w:sz w:val="24"/>
          <w:szCs w:val="24"/>
        </w:rPr>
        <w:t xml:space="preserve"> for </w:t>
      </w:r>
      <w:r w:rsidR="00F64952">
        <w:rPr>
          <w:rFonts w:cs="Arial"/>
          <w:sz w:val="24"/>
          <w:szCs w:val="24"/>
        </w:rPr>
        <w:t xml:space="preserve">your company’s </w:t>
      </w:r>
      <w:r w:rsidR="00C8223E" w:rsidRPr="005B0A49">
        <w:rPr>
          <w:rFonts w:cs="Arial"/>
          <w:sz w:val="24"/>
          <w:szCs w:val="24"/>
        </w:rPr>
        <w:t xml:space="preserve">main liaison </w:t>
      </w:r>
      <w:r w:rsidR="00F64952">
        <w:rPr>
          <w:rFonts w:cs="Arial"/>
          <w:sz w:val="24"/>
          <w:szCs w:val="24"/>
        </w:rPr>
        <w:t>to</w:t>
      </w:r>
      <w:r w:rsidR="00C8223E" w:rsidRPr="005B0A49">
        <w:rPr>
          <w:rFonts w:cs="Arial"/>
          <w:sz w:val="24"/>
          <w:szCs w:val="24"/>
        </w:rPr>
        <w:t xml:space="preserve"> OSU</w:t>
      </w:r>
      <w:r w:rsidRPr="005B0A49">
        <w:rPr>
          <w:rFonts w:cs="Arial"/>
          <w:sz w:val="24"/>
          <w:szCs w:val="24"/>
        </w:rPr>
        <w:t>:</w:t>
      </w:r>
    </w:p>
    <w:p w14:paraId="3B2C7757" w14:textId="77777777" w:rsidR="00980B43" w:rsidRDefault="00980B43" w:rsidP="005B0A49">
      <w:pPr>
        <w:rPr>
          <w:rFonts w:cs="Arial"/>
          <w:sz w:val="24"/>
          <w:szCs w:val="24"/>
        </w:rPr>
      </w:pPr>
    </w:p>
    <w:p w14:paraId="33EB215E" w14:textId="6B667363" w:rsidR="00980B43" w:rsidRPr="005B0A49" w:rsidRDefault="00980B43" w:rsidP="005B0A4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PROJECT SUMMARY (less than </w:t>
      </w:r>
      <w:r w:rsidR="009F580D">
        <w:rPr>
          <w:rFonts w:cs="Arial"/>
          <w:sz w:val="24"/>
          <w:szCs w:val="24"/>
        </w:rPr>
        <w:t>500</w:t>
      </w:r>
      <w:bookmarkStart w:id="0" w:name="_GoBack"/>
      <w:bookmarkEnd w:id="0"/>
      <w:r>
        <w:rPr>
          <w:rFonts w:cs="Arial"/>
          <w:sz w:val="24"/>
          <w:szCs w:val="24"/>
        </w:rPr>
        <w:t xml:space="preserve"> words)</w:t>
      </w:r>
    </w:p>
    <w:p w14:paraId="3E5A0C16" w14:textId="77777777" w:rsidR="005B0A49" w:rsidRDefault="005B0A49" w:rsidP="005B0A49">
      <w:pPr>
        <w:rPr>
          <w:rFonts w:cs="Arial"/>
          <w:sz w:val="24"/>
          <w:szCs w:val="24"/>
        </w:rPr>
      </w:pPr>
    </w:p>
    <w:p w14:paraId="69933C2A" w14:textId="77777777" w:rsidR="004A1646" w:rsidRDefault="004A1646" w:rsidP="005B0A49">
      <w:pPr>
        <w:rPr>
          <w:rFonts w:cs="Arial"/>
          <w:sz w:val="24"/>
          <w:szCs w:val="24"/>
        </w:rPr>
      </w:pPr>
    </w:p>
    <w:p w14:paraId="0469E624" w14:textId="64F2A2A8" w:rsidR="005B0A49" w:rsidRPr="007C2597" w:rsidRDefault="005B0A49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>Who else from your company should be involved in this project in which the technical team should be aware?</w:t>
      </w:r>
    </w:p>
    <w:p w14:paraId="1BCBB881" w14:textId="77777777" w:rsidR="003074AC" w:rsidRDefault="003074AC" w:rsidP="003074AC">
      <w:pPr>
        <w:rPr>
          <w:rFonts w:cs="Arial"/>
          <w:sz w:val="24"/>
          <w:szCs w:val="24"/>
        </w:rPr>
      </w:pPr>
    </w:p>
    <w:p w14:paraId="213D56AF" w14:textId="77777777" w:rsidR="00AF028B" w:rsidRDefault="00AF028B" w:rsidP="003074AC">
      <w:pPr>
        <w:rPr>
          <w:rFonts w:cs="Arial"/>
          <w:sz w:val="24"/>
          <w:szCs w:val="24"/>
        </w:rPr>
      </w:pPr>
    </w:p>
    <w:p w14:paraId="72302EB3" w14:textId="79BC5C00" w:rsidR="007C2597" w:rsidRPr="007C2597" w:rsidRDefault="007C2597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 xml:space="preserve">Will you, or someone representing your company, be able to attend an interim demo </w:t>
      </w:r>
      <w:r w:rsidRPr="00082E17">
        <w:rPr>
          <w:rFonts w:cs="Arial"/>
          <w:sz w:val="24"/>
          <w:szCs w:val="24"/>
          <w:u w:val="single"/>
        </w:rPr>
        <w:t>at least once per month</w:t>
      </w:r>
      <w:r w:rsidR="00082E17" w:rsidRPr="00082E17">
        <w:rPr>
          <w:rFonts w:cs="Arial"/>
          <w:sz w:val="24"/>
          <w:szCs w:val="24"/>
          <w:u w:val="single"/>
        </w:rPr>
        <w:t xml:space="preserve"> at OSU</w:t>
      </w:r>
      <w:r w:rsidRPr="007C2597">
        <w:rPr>
          <w:rFonts w:cs="Arial"/>
          <w:sz w:val="24"/>
          <w:szCs w:val="24"/>
        </w:rPr>
        <w:t xml:space="preserve">? </w:t>
      </w:r>
      <w:r w:rsidR="00082E17">
        <w:rPr>
          <w:rFonts w:cs="Arial"/>
          <w:sz w:val="24"/>
          <w:szCs w:val="24"/>
        </w:rPr>
        <w:t xml:space="preserve">Virtual or online meetings are also acceptable. </w:t>
      </w:r>
      <w:r w:rsidRPr="007C2597">
        <w:rPr>
          <w:rFonts w:cs="Arial"/>
          <w:sz w:val="24"/>
          <w:szCs w:val="24"/>
        </w:rPr>
        <w:t xml:space="preserve">This is a required part of participating in the </w:t>
      </w:r>
      <w:r w:rsidR="00082E17">
        <w:rPr>
          <w:rFonts w:cs="Arial"/>
          <w:sz w:val="24"/>
          <w:szCs w:val="24"/>
        </w:rPr>
        <w:t xml:space="preserve">capstone project </w:t>
      </w:r>
    </w:p>
    <w:p w14:paraId="3D7C8748" w14:textId="7A3A836B" w:rsidR="007C2597" w:rsidRPr="006B4C80" w:rsidRDefault="007C2597" w:rsidP="00555869">
      <w:pPr>
        <w:ind w:left="360"/>
        <w:rPr>
          <w:rFonts w:cs="Arial"/>
          <w:color w:val="0070C0"/>
          <w:sz w:val="24"/>
          <w:szCs w:val="24"/>
        </w:rPr>
      </w:pPr>
    </w:p>
    <w:p w14:paraId="416A7B08" w14:textId="77777777" w:rsidR="007C2597" w:rsidRDefault="007C2597" w:rsidP="007C2597">
      <w:pPr>
        <w:rPr>
          <w:rFonts w:cs="Arial"/>
          <w:sz w:val="24"/>
          <w:szCs w:val="24"/>
        </w:rPr>
      </w:pPr>
    </w:p>
    <w:p w14:paraId="6D5EB18A" w14:textId="3B553A9A" w:rsidR="007C2597" w:rsidRPr="007C2597" w:rsidRDefault="00082E17" w:rsidP="00082E1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082E17">
        <w:rPr>
          <w:rFonts w:cs="Arial"/>
          <w:sz w:val="24"/>
          <w:szCs w:val="24"/>
        </w:rPr>
        <w:t xml:space="preserve">How much time will you be able to spend for this project with the technical team? </w:t>
      </w:r>
      <w:r>
        <w:rPr>
          <w:rFonts w:cs="Arial"/>
          <w:sz w:val="24"/>
          <w:szCs w:val="24"/>
        </w:rPr>
        <w:t xml:space="preserve">One 1-hr weekly meeting is sufficient. </w:t>
      </w:r>
      <w:r w:rsidR="007C2597" w:rsidRPr="007C2597">
        <w:rPr>
          <w:rFonts w:cs="Arial"/>
          <w:sz w:val="24"/>
          <w:szCs w:val="24"/>
        </w:rPr>
        <w:t>This is an optional but highly recommended procedure.</w:t>
      </w:r>
    </w:p>
    <w:p w14:paraId="08E91DFD" w14:textId="4F5C412E" w:rsidR="007C2597" w:rsidRPr="006B4C80" w:rsidRDefault="007C2597" w:rsidP="00555869">
      <w:pPr>
        <w:ind w:left="360"/>
        <w:rPr>
          <w:rFonts w:cs="Arial"/>
          <w:color w:val="0070C0"/>
          <w:sz w:val="24"/>
          <w:szCs w:val="24"/>
        </w:rPr>
      </w:pPr>
    </w:p>
    <w:p w14:paraId="1F8E7EC3" w14:textId="77777777" w:rsidR="005B0A49" w:rsidRPr="003074AC" w:rsidRDefault="005B0A49" w:rsidP="003074AC">
      <w:pPr>
        <w:rPr>
          <w:rFonts w:cs="Arial"/>
          <w:sz w:val="24"/>
          <w:szCs w:val="24"/>
        </w:rPr>
      </w:pPr>
    </w:p>
    <w:p w14:paraId="5E04EA97" w14:textId="7699CD1C" w:rsidR="005B0A49" w:rsidRPr="007C2597" w:rsidRDefault="005B0A49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 xml:space="preserve">Tell us a little bit about your company, and how this product fits into the organizational goals. </w:t>
      </w:r>
    </w:p>
    <w:p w14:paraId="38A1BF5B" w14:textId="77777777" w:rsidR="005B0A49" w:rsidRDefault="005B0A49" w:rsidP="003074AC">
      <w:pPr>
        <w:rPr>
          <w:rFonts w:cs="Arial"/>
          <w:color w:val="0070C0"/>
          <w:sz w:val="24"/>
          <w:szCs w:val="24"/>
        </w:rPr>
      </w:pPr>
    </w:p>
    <w:p w14:paraId="49332A4D" w14:textId="77777777" w:rsidR="00AF028B" w:rsidRDefault="00AF028B" w:rsidP="003074AC">
      <w:pPr>
        <w:rPr>
          <w:rFonts w:cs="Arial"/>
          <w:sz w:val="24"/>
          <w:szCs w:val="24"/>
        </w:rPr>
      </w:pPr>
    </w:p>
    <w:p w14:paraId="68EDD34D" w14:textId="1871BB33" w:rsidR="005B0A49" w:rsidRPr="007C2597" w:rsidRDefault="003074AC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>Wh</w:t>
      </w:r>
      <w:r w:rsidR="005B0A49" w:rsidRPr="007C2597">
        <w:rPr>
          <w:rFonts w:cs="Arial"/>
          <w:sz w:val="24"/>
          <w:szCs w:val="24"/>
        </w:rPr>
        <w:t>y do you want to develop this product? What is the problem being solved? How do you see the product being used?</w:t>
      </w:r>
    </w:p>
    <w:p w14:paraId="3036C899" w14:textId="77777777" w:rsidR="005B0A49" w:rsidRDefault="005B0A49" w:rsidP="003074AC">
      <w:pPr>
        <w:rPr>
          <w:rFonts w:cs="Arial"/>
          <w:sz w:val="24"/>
          <w:szCs w:val="24"/>
        </w:rPr>
      </w:pPr>
    </w:p>
    <w:p w14:paraId="4AEAA4B0" w14:textId="77777777" w:rsidR="00AF028B" w:rsidRDefault="00AF028B" w:rsidP="003074AC">
      <w:pPr>
        <w:rPr>
          <w:rFonts w:cs="Arial"/>
          <w:sz w:val="24"/>
          <w:szCs w:val="24"/>
        </w:rPr>
      </w:pPr>
    </w:p>
    <w:p w14:paraId="1C7BB098" w14:textId="77777777" w:rsidR="007C2597" w:rsidRPr="007C2597" w:rsidRDefault="007C2597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 xml:space="preserve">Do you have a preference for what language is used (e.g., Java, C++, </w:t>
      </w:r>
      <w:proofErr w:type="gramStart"/>
      <w:r w:rsidRPr="007C2597">
        <w:rPr>
          <w:rFonts w:cs="Arial"/>
          <w:sz w:val="24"/>
          <w:szCs w:val="24"/>
        </w:rPr>
        <w:t>PHP</w:t>
      </w:r>
      <w:proofErr w:type="gramEnd"/>
      <w:r w:rsidRPr="007C2597">
        <w:rPr>
          <w:rFonts w:cs="Arial"/>
          <w:sz w:val="24"/>
          <w:szCs w:val="24"/>
        </w:rPr>
        <w:t>)?</w:t>
      </w:r>
    </w:p>
    <w:p w14:paraId="3B6766FD" w14:textId="77777777" w:rsidR="007C2597" w:rsidRDefault="007C2597" w:rsidP="007C2597">
      <w:pPr>
        <w:rPr>
          <w:rFonts w:cs="Arial"/>
          <w:color w:val="0070C0"/>
          <w:sz w:val="24"/>
          <w:szCs w:val="24"/>
        </w:rPr>
      </w:pPr>
    </w:p>
    <w:p w14:paraId="26BCD02D" w14:textId="77777777" w:rsidR="00AF028B" w:rsidRDefault="00AF028B" w:rsidP="007C2597">
      <w:pPr>
        <w:rPr>
          <w:rFonts w:cs="Arial"/>
          <w:sz w:val="24"/>
          <w:szCs w:val="24"/>
        </w:rPr>
      </w:pPr>
    </w:p>
    <w:p w14:paraId="08E6CF35" w14:textId="77777777" w:rsidR="007C2597" w:rsidRPr="007C2597" w:rsidRDefault="007C2597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 xml:space="preserve">Do you have a preference for what platform (e.g. iPhone, desktop, </w:t>
      </w:r>
      <w:proofErr w:type="gramStart"/>
      <w:r w:rsidRPr="007C2597">
        <w:rPr>
          <w:rFonts w:cs="Arial"/>
          <w:sz w:val="24"/>
          <w:szCs w:val="24"/>
        </w:rPr>
        <w:t>laptop</w:t>
      </w:r>
      <w:proofErr w:type="gramEnd"/>
      <w:r w:rsidRPr="007C2597">
        <w:rPr>
          <w:rFonts w:cs="Arial"/>
          <w:sz w:val="24"/>
          <w:szCs w:val="24"/>
        </w:rPr>
        <w:t>) is used?</w:t>
      </w:r>
    </w:p>
    <w:p w14:paraId="4D1EC5D8" w14:textId="77777777" w:rsidR="007C2597" w:rsidRDefault="007C2597" w:rsidP="003074AC">
      <w:pPr>
        <w:rPr>
          <w:rFonts w:cs="Arial"/>
          <w:color w:val="0070C0"/>
          <w:sz w:val="24"/>
          <w:szCs w:val="24"/>
        </w:rPr>
      </w:pPr>
    </w:p>
    <w:p w14:paraId="348B18D4" w14:textId="77777777" w:rsidR="00AF028B" w:rsidRDefault="00AF028B" w:rsidP="003074AC">
      <w:pPr>
        <w:rPr>
          <w:rFonts w:cs="Arial"/>
          <w:sz w:val="24"/>
          <w:szCs w:val="24"/>
        </w:rPr>
      </w:pPr>
    </w:p>
    <w:p w14:paraId="63BF8568" w14:textId="77777777" w:rsidR="007C2597" w:rsidRDefault="007C2597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>You will be given all code, tests, and documentation developed by the team. Do you have any special deliverables that you would like to see?</w:t>
      </w:r>
    </w:p>
    <w:p w14:paraId="743E0945" w14:textId="77777777" w:rsidR="001E71AA" w:rsidRDefault="001E71AA" w:rsidP="001E71AA">
      <w:pPr>
        <w:ind w:left="360"/>
        <w:rPr>
          <w:rFonts w:cs="Arial"/>
          <w:sz w:val="24"/>
          <w:szCs w:val="24"/>
        </w:rPr>
      </w:pPr>
    </w:p>
    <w:p w14:paraId="5744459F" w14:textId="77777777" w:rsidR="00AF028B" w:rsidRPr="007C2597" w:rsidRDefault="00AF028B" w:rsidP="001E71AA">
      <w:pPr>
        <w:ind w:left="360"/>
        <w:rPr>
          <w:rFonts w:cs="Arial"/>
          <w:sz w:val="24"/>
          <w:szCs w:val="24"/>
        </w:rPr>
      </w:pPr>
    </w:p>
    <w:p w14:paraId="5F9CC108" w14:textId="456DE470" w:rsidR="007C2597" w:rsidRPr="007C2597" w:rsidRDefault="007C2597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>Are there any special tools or environment of which the technical team should be aware?</w:t>
      </w:r>
    </w:p>
    <w:p w14:paraId="712FBEF9" w14:textId="77777777" w:rsidR="00AF028B" w:rsidRDefault="00AF028B" w:rsidP="00AF028B">
      <w:pPr>
        <w:rPr>
          <w:rFonts w:cs="Arial"/>
          <w:sz w:val="24"/>
          <w:szCs w:val="24"/>
        </w:rPr>
      </w:pPr>
    </w:p>
    <w:p w14:paraId="30645D6D" w14:textId="77777777" w:rsidR="00AF028B" w:rsidRPr="00AF028B" w:rsidRDefault="00AF028B" w:rsidP="00AF028B">
      <w:pPr>
        <w:rPr>
          <w:rFonts w:cs="Arial"/>
          <w:sz w:val="24"/>
          <w:szCs w:val="24"/>
        </w:rPr>
      </w:pPr>
    </w:p>
    <w:p w14:paraId="7E749FB8" w14:textId="2602C569" w:rsidR="007C2597" w:rsidRDefault="007C2597" w:rsidP="007C2597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 xml:space="preserve">What are </w:t>
      </w:r>
      <w:r w:rsidR="00230047">
        <w:rPr>
          <w:rFonts w:cs="Arial"/>
          <w:sz w:val="24"/>
          <w:szCs w:val="24"/>
        </w:rPr>
        <w:t xml:space="preserve">the </w:t>
      </w:r>
      <w:r w:rsidRPr="007C2597">
        <w:rPr>
          <w:rFonts w:cs="Arial"/>
          <w:sz w:val="24"/>
          <w:szCs w:val="24"/>
        </w:rPr>
        <w:t>major objectives you expect to be accomplished this semester</w:t>
      </w:r>
      <w:r w:rsidR="00230047">
        <w:rPr>
          <w:rFonts w:cs="Arial"/>
          <w:sz w:val="24"/>
          <w:szCs w:val="24"/>
        </w:rPr>
        <w:t>, at least one per month</w:t>
      </w:r>
      <w:r w:rsidRPr="007C2597">
        <w:rPr>
          <w:rFonts w:cs="Arial"/>
          <w:sz w:val="24"/>
          <w:szCs w:val="24"/>
        </w:rPr>
        <w:t>?</w:t>
      </w:r>
    </w:p>
    <w:p w14:paraId="08F71AA7" w14:textId="77777777" w:rsidR="00980B43" w:rsidRDefault="00980B43" w:rsidP="00980B43">
      <w:pPr>
        <w:rPr>
          <w:rFonts w:cs="Arial"/>
          <w:sz w:val="24"/>
          <w:szCs w:val="24"/>
        </w:rPr>
      </w:pPr>
    </w:p>
    <w:p w14:paraId="002ECB53" w14:textId="77777777" w:rsidR="00980B43" w:rsidRDefault="00980B43" w:rsidP="00980B43">
      <w:pPr>
        <w:rPr>
          <w:rFonts w:cs="Arial"/>
          <w:sz w:val="24"/>
          <w:szCs w:val="24"/>
        </w:rPr>
      </w:pPr>
    </w:p>
    <w:p w14:paraId="2DBB295E" w14:textId="77777777" w:rsidR="00980B43" w:rsidRPr="007C2597" w:rsidRDefault="00980B43" w:rsidP="00980B43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7C2597">
        <w:rPr>
          <w:rFonts w:cs="Arial"/>
          <w:sz w:val="24"/>
          <w:szCs w:val="24"/>
        </w:rPr>
        <w:t>What do you expect will be the biggest challenges to completing the objectives of this project by end of semester (</w:t>
      </w:r>
      <w:r>
        <w:rPr>
          <w:rFonts w:cs="Arial"/>
          <w:sz w:val="24"/>
          <w:szCs w:val="24"/>
        </w:rPr>
        <w:t>14 weeks</w:t>
      </w:r>
      <w:r w:rsidRPr="007C2597">
        <w:rPr>
          <w:rFonts w:cs="Arial"/>
          <w:sz w:val="24"/>
          <w:szCs w:val="24"/>
        </w:rPr>
        <w:t xml:space="preserve">)? </w:t>
      </w:r>
    </w:p>
    <w:p w14:paraId="5B205FA3" w14:textId="77777777" w:rsidR="007C2597" w:rsidRDefault="007C2597" w:rsidP="007C2597">
      <w:pPr>
        <w:rPr>
          <w:rFonts w:cs="Arial"/>
          <w:sz w:val="24"/>
          <w:szCs w:val="24"/>
        </w:rPr>
      </w:pPr>
    </w:p>
    <w:p w14:paraId="015A8C73" w14:textId="77777777" w:rsidR="007C2597" w:rsidRDefault="007C2597" w:rsidP="003074AC">
      <w:pPr>
        <w:rPr>
          <w:rFonts w:cs="Arial"/>
          <w:sz w:val="24"/>
          <w:szCs w:val="24"/>
        </w:rPr>
      </w:pPr>
    </w:p>
    <w:p w14:paraId="431026B4" w14:textId="77777777" w:rsidR="007C2597" w:rsidRPr="005E161A" w:rsidRDefault="007C2597" w:rsidP="005E161A">
      <w:pPr>
        <w:pStyle w:val="ListParagraph"/>
        <w:numPr>
          <w:ilvl w:val="0"/>
          <w:numId w:val="15"/>
        </w:numPr>
        <w:rPr>
          <w:rFonts w:cs="Arial"/>
          <w:sz w:val="24"/>
          <w:szCs w:val="24"/>
        </w:rPr>
      </w:pPr>
      <w:r w:rsidRPr="005E161A">
        <w:rPr>
          <w:rFonts w:cs="Arial"/>
          <w:sz w:val="24"/>
          <w:szCs w:val="24"/>
        </w:rPr>
        <w:t xml:space="preserve">Is this a legacy project; that is, is it a continuation of an existing project or a new project? </w:t>
      </w:r>
    </w:p>
    <w:p w14:paraId="5DA99517" w14:textId="77777777" w:rsidR="007C2597" w:rsidRDefault="007C2597" w:rsidP="001E71AA">
      <w:pPr>
        <w:ind w:left="360"/>
        <w:rPr>
          <w:rFonts w:cs="Arial"/>
          <w:sz w:val="24"/>
          <w:szCs w:val="24"/>
        </w:rPr>
      </w:pPr>
    </w:p>
    <w:p w14:paraId="5BA02B06" w14:textId="5AC478C5" w:rsidR="003074AC" w:rsidRDefault="005B0A49" w:rsidP="003074A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THIS IS A LEGACY PRODUCT</w:t>
      </w:r>
    </w:p>
    <w:p w14:paraId="59F3AA60" w14:textId="77777777" w:rsidR="005B0A49" w:rsidRDefault="005B0A49" w:rsidP="003074AC">
      <w:pPr>
        <w:rPr>
          <w:rFonts w:cs="Arial"/>
          <w:sz w:val="24"/>
          <w:szCs w:val="24"/>
        </w:rPr>
      </w:pPr>
    </w:p>
    <w:p w14:paraId="073C4E00" w14:textId="4F587993" w:rsidR="006E0E04" w:rsidRDefault="005B0A49" w:rsidP="003F7F6F">
      <w:pPr>
        <w:pStyle w:val="ListParagraph"/>
        <w:numPr>
          <w:ilvl w:val="1"/>
          <w:numId w:val="15"/>
        </w:numPr>
        <w:rPr>
          <w:rFonts w:cs="Arial"/>
          <w:sz w:val="24"/>
          <w:szCs w:val="24"/>
        </w:rPr>
      </w:pPr>
      <w:r w:rsidRPr="005E161A">
        <w:rPr>
          <w:rFonts w:cs="Arial"/>
          <w:sz w:val="24"/>
          <w:szCs w:val="24"/>
        </w:rPr>
        <w:t>Is it a continuation of an earlier capstone team? If so, who was the instru</w:t>
      </w:r>
      <w:r w:rsidR="003F7F6F">
        <w:rPr>
          <w:rFonts w:cs="Arial"/>
          <w:sz w:val="24"/>
          <w:szCs w:val="24"/>
        </w:rPr>
        <w:t>ctor and when was it worked on.</w:t>
      </w:r>
    </w:p>
    <w:p w14:paraId="103CE9A7" w14:textId="77777777" w:rsidR="003F7F6F" w:rsidRDefault="003F7F6F" w:rsidP="003F7F6F">
      <w:pPr>
        <w:pStyle w:val="ListParagraph"/>
        <w:numPr>
          <w:ilvl w:val="0"/>
          <w:numId w:val="0"/>
        </w:numPr>
        <w:ind w:left="1080"/>
        <w:rPr>
          <w:rFonts w:cs="Arial"/>
          <w:sz w:val="24"/>
          <w:szCs w:val="24"/>
        </w:rPr>
      </w:pPr>
    </w:p>
    <w:p w14:paraId="03B3C1BA" w14:textId="4CC40445" w:rsidR="005B0A49" w:rsidRPr="003F7F6F" w:rsidRDefault="006E0E04" w:rsidP="00287081">
      <w:pPr>
        <w:pStyle w:val="ListParagraph"/>
        <w:numPr>
          <w:ilvl w:val="1"/>
          <w:numId w:val="15"/>
        </w:numPr>
        <w:rPr>
          <w:rFonts w:cs="Arial"/>
          <w:sz w:val="24"/>
          <w:szCs w:val="24"/>
        </w:rPr>
      </w:pPr>
      <w:r w:rsidRPr="003F7F6F">
        <w:rPr>
          <w:rFonts w:cs="Arial"/>
          <w:sz w:val="24"/>
          <w:szCs w:val="24"/>
        </w:rPr>
        <w:t>How much (percentage) of the product work will be bug repairs and maintenance, and how much will be new development?</w:t>
      </w:r>
    </w:p>
    <w:p w14:paraId="16E4AF19" w14:textId="77777777" w:rsidR="003F7F6F" w:rsidRDefault="003F7F6F" w:rsidP="003F7F6F">
      <w:pPr>
        <w:ind w:left="1080"/>
        <w:rPr>
          <w:rFonts w:cs="Arial"/>
          <w:sz w:val="24"/>
          <w:szCs w:val="24"/>
        </w:rPr>
      </w:pPr>
    </w:p>
    <w:p w14:paraId="22E1CDB2" w14:textId="77777777" w:rsidR="003F7F6F" w:rsidRDefault="005B0A49" w:rsidP="00230047">
      <w:pPr>
        <w:pStyle w:val="ListParagraph"/>
        <w:numPr>
          <w:ilvl w:val="1"/>
          <w:numId w:val="15"/>
        </w:numPr>
        <w:rPr>
          <w:rFonts w:cs="Arial"/>
          <w:sz w:val="24"/>
          <w:szCs w:val="24"/>
        </w:rPr>
      </w:pPr>
      <w:r w:rsidRPr="005E161A">
        <w:rPr>
          <w:rFonts w:cs="Arial"/>
          <w:sz w:val="24"/>
          <w:szCs w:val="24"/>
        </w:rPr>
        <w:t xml:space="preserve">Do you have any existing artifacts (software code, tests, documents, etc.) that the technical team can use to get started? </w:t>
      </w:r>
    </w:p>
    <w:p w14:paraId="0D8AC006" w14:textId="77777777" w:rsidR="00C8223E" w:rsidRDefault="00C8223E" w:rsidP="003074AC">
      <w:pPr>
        <w:rPr>
          <w:rFonts w:cs="Arial"/>
          <w:sz w:val="24"/>
          <w:szCs w:val="24"/>
        </w:rPr>
      </w:pPr>
    </w:p>
    <w:p w14:paraId="728E82AC" w14:textId="77777777" w:rsidR="003074AC" w:rsidRPr="003074AC" w:rsidRDefault="003074AC" w:rsidP="003074AC">
      <w:pPr>
        <w:rPr>
          <w:rFonts w:cs="Arial"/>
          <w:sz w:val="24"/>
          <w:szCs w:val="24"/>
        </w:rPr>
      </w:pPr>
    </w:p>
    <w:p w14:paraId="40246D73" w14:textId="77777777" w:rsidR="003074AC" w:rsidRPr="003074AC" w:rsidRDefault="003074AC" w:rsidP="003074AC">
      <w:pPr>
        <w:rPr>
          <w:rFonts w:cs="Arial"/>
          <w:sz w:val="24"/>
          <w:szCs w:val="24"/>
        </w:rPr>
      </w:pPr>
    </w:p>
    <w:p w14:paraId="122402E2" w14:textId="77777777" w:rsidR="003074AC" w:rsidRPr="003074AC" w:rsidRDefault="003074AC" w:rsidP="003074AC">
      <w:pPr>
        <w:rPr>
          <w:rFonts w:cs="Arial"/>
          <w:sz w:val="24"/>
          <w:szCs w:val="24"/>
        </w:rPr>
      </w:pPr>
    </w:p>
    <w:p w14:paraId="24651FE2" w14:textId="77777777" w:rsidR="003074AC" w:rsidRPr="003074AC" w:rsidRDefault="003074AC" w:rsidP="003074AC">
      <w:pPr>
        <w:rPr>
          <w:rFonts w:cs="Arial"/>
          <w:sz w:val="24"/>
          <w:szCs w:val="24"/>
        </w:rPr>
      </w:pPr>
    </w:p>
    <w:p w14:paraId="5684EEA7" w14:textId="77777777" w:rsidR="00764BDD" w:rsidRPr="003074AC" w:rsidRDefault="00764BDD">
      <w:pPr>
        <w:rPr>
          <w:rFonts w:cs="Arial"/>
          <w:sz w:val="24"/>
          <w:szCs w:val="24"/>
        </w:rPr>
      </w:pPr>
    </w:p>
    <w:sectPr w:rsidR="00764BDD" w:rsidRPr="003074AC" w:rsidSect="00F604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3579" w:h="17582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2C559" w14:textId="77777777" w:rsidR="008264FD" w:rsidRDefault="008264FD" w:rsidP="00230047">
      <w:r>
        <w:separator/>
      </w:r>
    </w:p>
  </w:endnote>
  <w:endnote w:type="continuationSeparator" w:id="0">
    <w:p w14:paraId="3F7BD06A" w14:textId="77777777" w:rsidR="008264FD" w:rsidRDefault="008264FD" w:rsidP="0023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7669B" w14:textId="77777777" w:rsidR="00287081" w:rsidRDefault="002870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7703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A50D8" w14:textId="54E19549" w:rsidR="00287081" w:rsidRDefault="00287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8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2D3D19" w14:textId="77777777" w:rsidR="00287081" w:rsidRDefault="002870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933C" w14:textId="77777777" w:rsidR="00287081" w:rsidRDefault="00287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2A3E6" w14:textId="77777777" w:rsidR="008264FD" w:rsidRDefault="008264FD" w:rsidP="00230047">
      <w:r>
        <w:separator/>
      </w:r>
    </w:p>
  </w:footnote>
  <w:footnote w:type="continuationSeparator" w:id="0">
    <w:p w14:paraId="5E75DED6" w14:textId="77777777" w:rsidR="008264FD" w:rsidRDefault="008264FD" w:rsidP="00230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A69E0" w14:textId="77777777" w:rsidR="00287081" w:rsidRDefault="002870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2B171" w14:textId="77777777" w:rsidR="00287081" w:rsidRDefault="002870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2BF4E" w14:textId="77777777" w:rsidR="00287081" w:rsidRDefault="00287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D66FF"/>
    <w:multiLevelType w:val="multilevel"/>
    <w:tmpl w:val="C29C63A6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59620C"/>
    <w:multiLevelType w:val="hybridMultilevel"/>
    <w:tmpl w:val="CA7C9BCE"/>
    <w:lvl w:ilvl="0" w:tplc="A31CE7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2B55192A"/>
    <w:multiLevelType w:val="hybridMultilevel"/>
    <w:tmpl w:val="287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5E44"/>
    <w:multiLevelType w:val="hybridMultilevel"/>
    <w:tmpl w:val="10EC931E"/>
    <w:lvl w:ilvl="0" w:tplc="8BDAA99E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B1D6B"/>
    <w:multiLevelType w:val="hybridMultilevel"/>
    <w:tmpl w:val="A38E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3FB5"/>
    <w:multiLevelType w:val="hybridMultilevel"/>
    <w:tmpl w:val="A49A2F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42A5E"/>
    <w:multiLevelType w:val="multilevel"/>
    <w:tmpl w:val="1C7621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 w15:restartNumberingAfterBreak="0">
    <w:nsid w:val="4A7D666C"/>
    <w:multiLevelType w:val="hybridMultilevel"/>
    <w:tmpl w:val="F06E4E8C"/>
    <w:lvl w:ilvl="0" w:tplc="69542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688AC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566453"/>
    <w:multiLevelType w:val="hybridMultilevel"/>
    <w:tmpl w:val="9F6A2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BC2732"/>
    <w:multiLevelType w:val="multilevel"/>
    <w:tmpl w:val="8A28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1E133F"/>
    <w:multiLevelType w:val="hybridMultilevel"/>
    <w:tmpl w:val="F730A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30BE9"/>
    <w:multiLevelType w:val="multilevel"/>
    <w:tmpl w:val="4DE0DAA6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8D816F1"/>
    <w:multiLevelType w:val="hybridMultilevel"/>
    <w:tmpl w:val="BB949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D3D88"/>
    <w:multiLevelType w:val="hybridMultilevel"/>
    <w:tmpl w:val="B67E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47B07"/>
    <w:multiLevelType w:val="hybridMultilevel"/>
    <w:tmpl w:val="FFCCE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0271AD"/>
    <w:multiLevelType w:val="hybridMultilevel"/>
    <w:tmpl w:val="7A1C1D70"/>
    <w:lvl w:ilvl="0" w:tplc="DA406E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80426FC"/>
    <w:multiLevelType w:val="multilevel"/>
    <w:tmpl w:val="CC546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8E56B83"/>
    <w:multiLevelType w:val="hybridMultilevel"/>
    <w:tmpl w:val="8D22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14933"/>
    <w:multiLevelType w:val="hybridMultilevel"/>
    <w:tmpl w:val="7BFC12FA"/>
    <w:lvl w:ilvl="0" w:tplc="0278095C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4"/>
  </w:num>
  <w:num w:numId="18">
    <w:abstractNumId w:val="4"/>
  </w:num>
  <w:num w:numId="19">
    <w:abstractNumId w:val="15"/>
  </w:num>
  <w:num w:numId="2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AC"/>
    <w:rsid w:val="00000377"/>
    <w:rsid w:val="00000E0B"/>
    <w:rsid w:val="00004F24"/>
    <w:rsid w:val="00005E97"/>
    <w:rsid w:val="0004773D"/>
    <w:rsid w:val="000561A7"/>
    <w:rsid w:val="00082E17"/>
    <w:rsid w:val="00094C0C"/>
    <w:rsid w:val="00095E80"/>
    <w:rsid w:val="000B3C9F"/>
    <w:rsid w:val="00137C6D"/>
    <w:rsid w:val="001445F5"/>
    <w:rsid w:val="00180641"/>
    <w:rsid w:val="00183262"/>
    <w:rsid w:val="001904C6"/>
    <w:rsid w:val="001D447A"/>
    <w:rsid w:val="001D59A5"/>
    <w:rsid w:val="001E1801"/>
    <w:rsid w:val="001E5CDC"/>
    <w:rsid w:val="001E6ECE"/>
    <w:rsid w:val="001E71AA"/>
    <w:rsid w:val="00224FCE"/>
    <w:rsid w:val="00230047"/>
    <w:rsid w:val="002823D3"/>
    <w:rsid w:val="00287081"/>
    <w:rsid w:val="002E1932"/>
    <w:rsid w:val="00305C25"/>
    <w:rsid w:val="003074AC"/>
    <w:rsid w:val="00330F77"/>
    <w:rsid w:val="00341D49"/>
    <w:rsid w:val="00361E4A"/>
    <w:rsid w:val="00366D58"/>
    <w:rsid w:val="003B4584"/>
    <w:rsid w:val="003D2FDB"/>
    <w:rsid w:val="003F7F6F"/>
    <w:rsid w:val="004A1646"/>
    <w:rsid w:val="004C5FFE"/>
    <w:rsid w:val="004D6943"/>
    <w:rsid w:val="00502ACD"/>
    <w:rsid w:val="005225EF"/>
    <w:rsid w:val="00555869"/>
    <w:rsid w:val="00556DD5"/>
    <w:rsid w:val="005B0A49"/>
    <w:rsid w:val="005B7B5E"/>
    <w:rsid w:val="005E058C"/>
    <w:rsid w:val="005E161A"/>
    <w:rsid w:val="00606EBD"/>
    <w:rsid w:val="00615DBD"/>
    <w:rsid w:val="00631367"/>
    <w:rsid w:val="00653181"/>
    <w:rsid w:val="0067455B"/>
    <w:rsid w:val="00681947"/>
    <w:rsid w:val="006B4C80"/>
    <w:rsid w:val="006D444D"/>
    <w:rsid w:val="006E0E04"/>
    <w:rsid w:val="006F1D96"/>
    <w:rsid w:val="0075122D"/>
    <w:rsid w:val="00753C26"/>
    <w:rsid w:val="00761136"/>
    <w:rsid w:val="00764BDD"/>
    <w:rsid w:val="0078177F"/>
    <w:rsid w:val="0079257A"/>
    <w:rsid w:val="007B31D5"/>
    <w:rsid w:val="007C2597"/>
    <w:rsid w:val="007F1635"/>
    <w:rsid w:val="00815D6B"/>
    <w:rsid w:val="008161C3"/>
    <w:rsid w:val="008264FD"/>
    <w:rsid w:val="0083053B"/>
    <w:rsid w:val="008537EE"/>
    <w:rsid w:val="00861C9F"/>
    <w:rsid w:val="008722EC"/>
    <w:rsid w:val="00875904"/>
    <w:rsid w:val="00895A95"/>
    <w:rsid w:val="008A5EDE"/>
    <w:rsid w:val="008D157A"/>
    <w:rsid w:val="008E103E"/>
    <w:rsid w:val="00902E0E"/>
    <w:rsid w:val="00915F1E"/>
    <w:rsid w:val="00916595"/>
    <w:rsid w:val="0094290D"/>
    <w:rsid w:val="00980440"/>
    <w:rsid w:val="00980B43"/>
    <w:rsid w:val="009817E8"/>
    <w:rsid w:val="009B62A2"/>
    <w:rsid w:val="009E2DA5"/>
    <w:rsid w:val="009F580D"/>
    <w:rsid w:val="009F5E9A"/>
    <w:rsid w:val="009F7799"/>
    <w:rsid w:val="00AA232D"/>
    <w:rsid w:val="00AF028B"/>
    <w:rsid w:val="00B15A0F"/>
    <w:rsid w:val="00B7798B"/>
    <w:rsid w:val="00B92DF2"/>
    <w:rsid w:val="00BD7366"/>
    <w:rsid w:val="00BF3CBA"/>
    <w:rsid w:val="00C06F23"/>
    <w:rsid w:val="00C351DE"/>
    <w:rsid w:val="00C47AAA"/>
    <w:rsid w:val="00C8223E"/>
    <w:rsid w:val="00C83F11"/>
    <w:rsid w:val="00CF35FA"/>
    <w:rsid w:val="00D37A82"/>
    <w:rsid w:val="00DA313E"/>
    <w:rsid w:val="00DB200B"/>
    <w:rsid w:val="00DE39FB"/>
    <w:rsid w:val="00E53A0E"/>
    <w:rsid w:val="00E57B75"/>
    <w:rsid w:val="00E83645"/>
    <w:rsid w:val="00E9498B"/>
    <w:rsid w:val="00F274FE"/>
    <w:rsid w:val="00F56F1F"/>
    <w:rsid w:val="00F6045E"/>
    <w:rsid w:val="00F64952"/>
    <w:rsid w:val="00F677FE"/>
    <w:rsid w:val="00F70F2C"/>
    <w:rsid w:val="00F74CAD"/>
    <w:rsid w:val="00F90643"/>
    <w:rsid w:val="00FB2C79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4AB07"/>
  <w14:defaultImageDpi w14:val="300"/>
  <w15:docId w15:val="{1CDD24E7-F2C9-4CC7-A4BC-0BA4BE70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CE"/>
    <w:pPr>
      <w:widowControl w:val="0"/>
    </w:pPr>
    <w:rPr>
      <w:rFonts w:ascii="Arial" w:hAnsi="Arial" w:cstheme="maj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98B"/>
    <w:pPr>
      <w:keepNext/>
      <w:numPr>
        <w:numId w:val="3"/>
      </w:numPr>
      <w:spacing w:before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49"/>
    <w:pPr>
      <w:keepNext/>
      <w:keepLines/>
      <w:widowControl/>
      <w:numPr>
        <w:ilvl w:val="1"/>
        <w:numId w:val="9"/>
      </w:numPr>
      <w:ind w:left="792" w:hanging="43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BF3CBA"/>
    <w:pPr>
      <w:keepNext/>
      <w:widowControl/>
      <w:numPr>
        <w:ilvl w:val="2"/>
        <w:numId w:val="1"/>
      </w:numPr>
      <w:ind w:left="1440" w:hanging="720"/>
      <w:outlineLvl w:val="2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">
    <w:name w:val="Courier"/>
    <w:basedOn w:val="Normal"/>
    <w:autoRedefine/>
    <w:qFormat/>
    <w:rsid w:val="003B4584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861C9F"/>
    <w:pPr>
      <w:numPr>
        <w:numId w:val="9"/>
      </w:numPr>
    </w:pPr>
  </w:style>
  <w:style w:type="character" w:customStyle="1" w:styleId="Heading3Char">
    <w:name w:val="Heading 3 Char"/>
    <w:basedOn w:val="DefaultParagraphFont"/>
    <w:link w:val="Heading3"/>
    <w:rsid w:val="00BF3CBA"/>
    <w:rPr>
      <w:rFonts w:ascii="Arial" w:hAnsi="Arial" w:cstheme="majorBidi"/>
      <w:i/>
      <w:iCs/>
      <w:noProof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1D49"/>
    <w:rPr>
      <w:rFonts w:ascii="Arial" w:hAnsi="Arial" w:cstheme="majorBidi"/>
      <w:b/>
      <w:bCs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798B"/>
    <w:rPr>
      <w:rFonts w:ascii="Arial" w:hAnsi="Arial" w:cstheme="majorBidi"/>
      <w:b/>
      <w:bCs/>
      <w:lang w:eastAsia="en-US"/>
    </w:rPr>
  </w:style>
  <w:style w:type="paragraph" w:customStyle="1" w:styleId="Header1">
    <w:name w:val="Header 1"/>
    <w:basedOn w:val="ListParagraph"/>
    <w:autoRedefine/>
    <w:qFormat/>
    <w:rsid w:val="00004F24"/>
    <w:pPr>
      <w:numPr>
        <w:numId w:val="2"/>
      </w:numPr>
    </w:pPr>
    <w:rPr>
      <w:b/>
    </w:rPr>
  </w:style>
  <w:style w:type="paragraph" w:customStyle="1" w:styleId="ChapterTitle">
    <w:name w:val="Chapter Title"/>
    <w:basedOn w:val="Normal"/>
    <w:next w:val="Normal"/>
    <w:autoRedefine/>
    <w:qFormat/>
    <w:rsid w:val="00095E80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nhideWhenUsed/>
    <w:qFormat/>
    <w:rsid w:val="00E57B75"/>
    <w:pPr>
      <w:widowControl/>
    </w:pPr>
    <w:rPr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E57B75"/>
    <w:rPr>
      <w:rFonts w:ascii="Arial" w:hAnsi="Arial" w:cstheme="majorBidi"/>
      <w:szCs w:val="22"/>
    </w:rPr>
  </w:style>
  <w:style w:type="paragraph" w:customStyle="1" w:styleId="SectionHeader">
    <w:name w:val="Section Header"/>
    <w:basedOn w:val="Normal"/>
    <w:next w:val="Normal"/>
    <w:autoRedefine/>
    <w:qFormat/>
    <w:rsid w:val="00DB200B"/>
    <w:pPr>
      <w:widowControl/>
      <w:jc w:val="center"/>
    </w:pPr>
    <w:rPr>
      <w:rFonts w:ascii="Andale Mono" w:hAnsi="Andale Mono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66D58"/>
    <w:pPr>
      <w:widowControl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58"/>
    <w:rPr>
      <w:rFonts w:ascii="Arial" w:hAnsi="Arial" w:cstheme="majorBidi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B200B"/>
    <w:pPr>
      <w:widowControl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0B"/>
    <w:rPr>
      <w:rFonts w:ascii="Arial" w:hAnsi="Arial" w:cstheme="majorBidi"/>
      <w:sz w:val="22"/>
      <w:szCs w:val="22"/>
      <w:lang w:eastAsia="en-US"/>
    </w:rPr>
  </w:style>
  <w:style w:type="paragraph" w:customStyle="1" w:styleId="NoIndentListParagraph">
    <w:name w:val="NoIndent List Paragraph"/>
    <w:basedOn w:val="ListParagraph"/>
    <w:next w:val="Normal"/>
    <w:autoRedefine/>
    <w:qFormat/>
    <w:rsid w:val="00753C26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C47AAA"/>
    <w:pPr>
      <w:widowControl/>
      <w:tabs>
        <w:tab w:val="left" w:pos="423"/>
        <w:tab w:val="right" w:leader="dot" w:pos="9350"/>
      </w:tabs>
    </w:pPr>
    <w:rPr>
      <w:b/>
      <w:bCs/>
      <w:noProof/>
      <w:sz w:val="24"/>
    </w:rPr>
  </w:style>
  <w:style w:type="paragraph" w:customStyle="1" w:styleId="SectionHeading">
    <w:name w:val="Section Heading"/>
    <w:basedOn w:val="ChapterTitle"/>
    <w:qFormat/>
    <w:rsid w:val="00DB200B"/>
    <w:pPr>
      <w:widowControl/>
      <w:spacing w:after="120"/>
    </w:pPr>
    <w:rPr>
      <w:rFonts w:ascii="Andale Mono" w:hAnsi="Andale Mono"/>
      <w:b w:val="0"/>
    </w:rPr>
  </w:style>
  <w:style w:type="paragraph" w:customStyle="1" w:styleId="Header2">
    <w:name w:val="Header 2"/>
    <w:basedOn w:val="Normal"/>
    <w:autoRedefine/>
    <w:qFormat/>
    <w:rsid w:val="00094C0C"/>
    <w:pPr>
      <w:widowControl/>
      <w:numPr>
        <w:numId w:val="5"/>
      </w:numPr>
      <w:jc w:val="both"/>
    </w:pPr>
    <w:rPr>
      <w:rFonts w:eastAsia="MS Gothic" w:cs="Times New Roman"/>
    </w:rPr>
  </w:style>
  <w:style w:type="paragraph" w:customStyle="1" w:styleId="Code">
    <w:name w:val="Code"/>
    <w:basedOn w:val="Normal"/>
    <w:next w:val="Normal"/>
    <w:qFormat/>
    <w:rsid w:val="003D2FDB"/>
    <w:pPr>
      <w:autoSpaceDE w:val="0"/>
      <w:autoSpaceDN w:val="0"/>
      <w:adjustRightInd w:val="0"/>
    </w:pPr>
    <w:rPr>
      <w:rFonts w:ascii="Courier" w:hAnsi="Courier" w:cs="Monaco"/>
      <w:color w:val="3F5FBF"/>
      <w:lang w:eastAsia="ja-JP"/>
    </w:rPr>
  </w:style>
  <w:style w:type="paragraph" w:styleId="Quote">
    <w:name w:val="Quote"/>
    <w:aliases w:val="Quote-Secular"/>
    <w:basedOn w:val="Normal"/>
    <w:next w:val="Normal"/>
    <w:link w:val="QuoteChar"/>
    <w:autoRedefine/>
    <w:uiPriority w:val="29"/>
    <w:qFormat/>
    <w:rsid w:val="0004773D"/>
    <w:pPr>
      <w:spacing w:before="240" w:after="240"/>
      <w:ind w:left="720" w:right="720"/>
      <w:jc w:val="both"/>
    </w:pPr>
    <w:rPr>
      <w:rFonts w:ascii="Helvetica" w:hAnsi="Helvetica" w:cstheme="minorBidi"/>
      <w:iCs/>
      <w:szCs w:val="24"/>
      <w:lang w:eastAsia="ja-JP"/>
    </w:rPr>
  </w:style>
  <w:style w:type="character" w:customStyle="1" w:styleId="QuoteChar">
    <w:name w:val="Quote Char"/>
    <w:aliases w:val="Quote-Secular Char"/>
    <w:basedOn w:val="DefaultParagraphFont"/>
    <w:link w:val="Quote"/>
    <w:uiPriority w:val="29"/>
    <w:rsid w:val="0004773D"/>
    <w:rPr>
      <w:rFonts w:ascii="Helvetica" w:hAnsi="Helvetica"/>
      <w:iCs/>
      <w:sz w:val="22"/>
    </w:rPr>
  </w:style>
  <w:style w:type="paragraph" w:customStyle="1" w:styleId="Quote-Bible">
    <w:name w:val="Quote-Bible"/>
    <w:basedOn w:val="Heading2"/>
    <w:autoRedefine/>
    <w:qFormat/>
    <w:rsid w:val="0004773D"/>
    <w:pPr>
      <w:keepLines w:val="0"/>
      <w:numPr>
        <w:ilvl w:val="0"/>
        <w:numId w:val="0"/>
      </w:numPr>
      <w:spacing w:before="120" w:after="120"/>
      <w:jc w:val="both"/>
    </w:pPr>
    <w:rPr>
      <w:rFonts w:ascii="Times New Roman" w:eastAsia="Times New Roman" w:hAnsi="Times New Roman" w:cs="Arial"/>
      <w:noProof/>
      <w:sz w:val="24"/>
      <w:szCs w:val="24"/>
      <w:lang w:eastAsia="zh-CN"/>
    </w:rPr>
  </w:style>
  <w:style w:type="paragraph" w:customStyle="1" w:styleId="Style1">
    <w:name w:val="Style1"/>
    <w:basedOn w:val="Normal"/>
    <w:autoRedefine/>
    <w:qFormat/>
    <w:rsid w:val="0004773D"/>
    <w:pPr>
      <w:keepLines/>
      <w:widowControl/>
      <w:ind w:left="720" w:right="720"/>
      <w:jc w:val="both"/>
    </w:pPr>
    <w:rPr>
      <w:rFonts w:eastAsia="Times New Roman" w:cs="Arial"/>
      <w:noProof/>
      <w:color w:val="000000"/>
      <w:szCs w:val="20"/>
      <w:lang w:eastAsia="zh-CN"/>
    </w:rPr>
  </w:style>
  <w:style w:type="paragraph" w:customStyle="1" w:styleId="QuoteSecular">
    <w:name w:val="Quote_Secular"/>
    <w:basedOn w:val="Normal"/>
    <w:next w:val="Normal"/>
    <w:autoRedefine/>
    <w:qFormat/>
    <w:rsid w:val="0004773D"/>
    <w:pPr>
      <w:keepLines/>
      <w:widowControl/>
      <w:ind w:left="720" w:right="720"/>
      <w:jc w:val="both"/>
    </w:pPr>
    <w:rPr>
      <w:rFonts w:eastAsia="Times New Roman" w:cs="Arial"/>
      <w:noProof/>
      <w:color w:val="000000"/>
      <w:szCs w:val="20"/>
      <w:lang w:eastAsia="zh-CN"/>
    </w:rPr>
  </w:style>
  <w:style w:type="paragraph" w:customStyle="1" w:styleId="BibleRef">
    <w:name w:val="BibleRef"/>
    <w:basedOn w:val="Normal"/>
    <w:autoRedefine/>
    <w:qFormat/>
    <w:rsid w:val="00915F1E"/>
    <w:pPr>
      <w:widowControl/>
      <w:jc w:val="both"/>
    </w:pPr>
    <w:rPr>
      <w:rFonts w:ascii="Times New Roman" w:eastAsia="Times New Roman" w:hAnsi="Times New Roman" w:cs="Arial"/>
      <w:i/>
      <w:szCs w:val="20"/>
      <w:lang w:eastAsia="zh-CN"/>
    </w:rPr>
  </w:style>
  <w:style w:type="table" w:styleId="TableGrid">
    <w:name w:val="Table Grid"/>
    <w:basedOn w:val="TableNormal"/>
    <w:uiPriority w:val="59"/>
    <w:rsid w:val="004A1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2BEB9422.dotm</Template>
  <TotalTime>1</TotalTime>
  <Pages>2</Pages>
  <Words>362</Words>
  <Characters>2066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Carolla Development, Inc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Cline, Al</cp:lastModifiedBy>
  <cp:revision>2</cp:revision>
  <dcterms:created xsi:type="dcterms:W3CDTF">2018-07-12T19:33:00Z</dcterms:created>
  <dcterms:modified xsi:type="dcterms:W3CDTF">2018-07-12T19:33:00Z</dcterms:modified>
</cp:coreProperties>
</file>